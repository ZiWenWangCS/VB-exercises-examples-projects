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52" w:rsidRPr="00425C5D" w:rsidRDefault="00611E9E" w:rsidP="00F15B02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425C5D">
        <w:rPr>
          <w:rFonts w:ascii="Times New Roman" w:hAnsi="Times New Roman" w:cs="Times New Roman"/>
          <w:b/>
          <w:sz w:val="32"/>
          <w:u w:val="single"/>
        </w:rPr>
        <w:t>Exercise 2</w:t>
      </w:r>
    </w:p>
    <w:p w:rsidR="00611E9E" w:rsidRDefault="00927A64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PART A</w:t>
      </w:r>
    </w:p>
    <w:p w:rsidR="00611E9E" w:rsidRDefault="00611E9E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 w:rsidRPr="00C6106F">
        <w:rPr>
          <w:rFonts w:ascii="Times New Roman" w:hAnsi="Times New Roman" w:cs="Times New Roman"/>
          <w:sz w:val="32"/>
        </w:rPr>
        <w:t>Create variables hours, rate, and wages</w:t>
      </w:r>
    </w:p>
    <w:p w:rsidR="00A77003" w:rsidRPr="00C6106F" w:rsidRDefault="00A77003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Create the constant variable overtime and set it equal to 1.5</w:t>
      </w:r>
    </w:p>
    <w:p w:rsidR="00611E9E" w:rsidRDefault="00611E9E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C503E4" w:rsidRPr="00C6106F" w:rsidRDefault="00C503E4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When the user clicks the “wage” button…</w:t>
      </w:r>
    </w:p>
    <w:p w:rsidR="00611E9E" w:rsidRPr="00C6106F" w:rsidRDefault="00611E9E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 w:rsidRPr="00C6106F">
        <w:rPr>
          <w:rFonts w:ascii="Times New Roman" w:hAnsi="Times New Roman" w:cs="Times New Roman"/>
          <w:sz w:val="32"/>
        </w:rPr>
        <w:t>Get the hours from the user</w:t>
      </w:r>
    </w:p>
    <w:p w:rsidR="00611E9E" w:rsidRDefault="00611E9E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 w:rsidRPr="00C6106F">
        <w:rPr>
          <w:rFonts w:ascii="Times New Roman" w:hAnsi="Times New Roman" w:cs="Times New Roman"/>
          <w:sz w:val="32"/>
        </w:rPr>
        <w:t>Get the rate from the user</w:t>
      </w:r>
    </w:p>
    <w:p w:rsidR="00932DD8" w:rsidRDefault="00932DD8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32DD8" w:rsidRDefault="00932DD8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hours &lt; 40 </w:t>
      </w:r>
      <w:proofErr w:type="gramStart"/>
      <w:r>
        <w:rPr>
          <w:rFonts w:ascii="Times New Roman" w:hAnsi="Times New Roman" w:cs="Times New Roman"/>
          <w:sz w:val="32"/>
        </w:rPr>
        <w:t>Then</w:t>
      </w:r>
      <w:proofErr w:type="gramEnd"/>
      <w:r>
        <w:rPr>
          <w:rFonts w:ascii="Times New Roman" w:hAnsi="Times New Roman" w:cs="Times New Roman"/>
          <w:sz w:val="32"/>
        </w:rPr>
        <w:t xml:space="preserve"> calculate wage normally</w:t>
      </w:r>
    </w:p>
    <w:p w:rsidR="00932DD8" w:rsidRPr="00C6106F" w:rsidRDefault="00932DD8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ElseIf</w:t>
      </w:r>
      <w:proofErr w:type="spellEnd"/>
      <w:r>
        <w:rPr>
          <w:rFonts w:ascii="Times New Roman" w:hAnsi="Times New Roman" w:cs="Times New Roman"/>
          <w:sz w:val="32"/>
        </w:rPr>
        <w:t xml:space="preserve"> hours &gt; 40 </w:t>
      </w:r>
      <w:proofErr w:type="gramStart"/>
      <w:r>
        <w:rPr>
          <w:rFonts w:ascii="Times New Roman" w:hAnsi="Times New Roman" w:cs="Times New Roman"/>
          <w:sz w:val="32"/>
        </w:rPr>
        <w:t>Then</w:t>
      </w:r>
      <w:proofErr w:type="gramEnd"/>
      <w:r>
        <w:rPr>
          <w:rFonts w:ascii="Times New Roman" w:hAnsi="Times New Roman" w:cs="Times New Roman"/>
          <w:sz w:val="32"/>
        </w:rPr>
        <w:t xml:space="preserve"> calculate wages using overtime pay</w:t>
      </w:r>
    </w:p>
    <w:p w:rsidR="00611E9E" w:rsidRPr="00C6106F" w:rsidRDefault="00611E9E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1E9E" w:rsidRDefault="00611E9E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 w:rsidRPr="00C6106F">
        <w:rPr>
          <w:rFonts w:ascii="Times New Roman" w:hAnsi="Times New Roman" w:cs="Times New Roman"/>
          <w:sz w:val="32"/>
        </w:rPr>
        <w:t>Display Wages</w:t>
      </w:r>
    </w:p>
    <w:p w:rsidR="00927A64" w:rsidRDefault="00927A64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27A64" w:rsidRPr="00927A64" w:rsidRDefault="00927A64" w:rsidP="00F15B02">
      <w:pPr>
        <w:spacing w:after="0" w:line="240" w:lineRule="auto"/>
        <w:rPr>
          <w:rFonts w:ascii="Times New Roman" w:hAnsi="Times New Roman" w:cs="Times New Roman"/>
          <w:i/>
          <w:sz w:val="32"/>
        </w:rPr>
      </w:pPr>
      <w:r w:rsidRPr="00927A64">
        <w:rPr>
          <w:rFonts w:ascii="Times New Roman" w:hAnsi="Times New Roman" w:cs="Times New Roman"/>
          <w:i/>
          <w:sz w:val="32"/>
        </w:rPr>
        <w:t>PART B</w:t>
      </w:r>
    </w:p>
    <w:p w:rsidR="00927A64" w:rsidRPr="00927A64" w:rsidRDefault="00927A64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</w:rPr>
        <w:t>radyes</w:t>
      </w:r>
      <w:proofErr w:type="spellEnd"/>
      <w:r>
        <w:rPr>
          <w:rFonts w:ascii="Times New Roman" w:hAnsi="Times New Roman" w:cs="Times New Roman"/>
          <w:sz w:val="32"/>
        </w:rPr>
        <w:t xml:space="preserve"> is checked then deducted taxes from wage</w:t>
      </w:r>
    </w:p>
    <w:p w:rsidR="00611E9E" w:rsidRPr="00C6106F" w:rsidRDefault="00611E9E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1E9E" w:rsidRPr="00425C5D" w:rsidRDefault="00611E9E" w:rsidP="00F15B02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425C5D">
        <w:rPr>
          <w:rFonts w:ascii="Times New Roman" w:hAnsi="Times New Roman" w:cs="Times New Roman"/>
          <w:b/>
          <w:sz w:val="32"/>
          <w:u w:val="single"/>
        </w:rPr>
        <w:t>Exercise 3</w:t>
      </w:r>
    </w:p>
    <w:p w:rsidR="001C516A" w:rsidRDefault="001C516A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variables </w:t>
      </w:r>
      <w:proofErr w:type="spellStart"/>
      <w:r>
        <w:rPr>
          <w:rFonts w:ascii="Times New Roman" w:hAnsi="Times New Roman" w:cs="Times New Roman"/>
          <w:sz w:val="32"/>
        </w:rPr>
        <w:t>numCopies</w:t>
      </w:r>
      <w:proofErr w:type="spellEnd"/>
      <w:r>
        <w:rPr>
          <w:rFonts w:ascii="Times New Roman" w:hAnsi="Times New Roman" w:cs="Times New Roman"/>
          <w:sz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</w:rPr>
        <w:t>pricePerCopy</w:t>
      </w:r>
      <w:proofErr w:type="spellEnd"/>
    </w:p>
    <w:p w:rsidR="001C516A" w:rsidRDefault="001C516A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47010D" w:rsidRPr="00C6106F" w:rsidRDefault="0047010D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When the user clicks the “Price” button…</w:t>
      </w:r>
    </w:p>
    <w:p w:rsidR="00611E9E" w:rsidRDefault="001C516A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the </w:t>
      </w:r>
      <w:proofErr w:type="spellStart"/>
      <w:r>
        <w:rPr>
          <w:rFonts w:ascii="Times New Roman" w:hAnsi="Times New Roman" w:cs="Times New Roman"/>
          <w:sz w:val="32"/>
        </w:rPr>
        <w:t>numCopies</w:t>
      </w:r>
      <w:proofErr w:type="spellEnd"/>
      <w:r>
        <w:rPr>
          <w:rFonts w:ascii="Times New Roman" w:hAnsi="Times New Roman" w:cs="Times New Roman"/>
          <w:sz w:val="32"/>
        </w:rPr>
        <w:t xml:space="preserve"> of copies from the user</w:t>
      </w:r>
    </w:p>
    <w:p w:rsidR="001C516A" w:rsidRDefault="001C516A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1C516A" w:rsidRDefault="001C516A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</w:rPr>
        <w:t>numCopies</w:t>
      </w:r>
      <w:proofErr w:type="spellEnd"/>
      <w:r>
        <w:rPr>
          <w:rFonts w:ascii="Times New Roman" w:hAnsi="Times New Roman" w:cs="Times New Roman"/>
          <w:sz w:val="32"/>
        </w:rPr>
        <w:t xml:space="preserve"> is </w:t>
      </w:r>
      <w:r w:rsidR="00BC139E">
        <w:rPr>
          <w:rFonts w:ascii="Times New Roman" w:hAnsi="Times New Roman" w:cs="Times New Roman"/>
          <w:sz w:val="32"/>
        </w:rPr>
        <w:t>between 0 and 499</w:t>
      </w:r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Then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pricePerCopy</w:t>
      </w:r>
      <w:proofErr w:type="spellEnd"/>
      <w:r>
        <w:rPr>
          <w:rFonts w:ascii="Times New Roman" w:hAnsi="Times New Roman" w:cs="Times New Roman"/>
          <w:sz w:val="32"/>
        </w:rPr>
        <w:t xml:space="preserve"> is $0.3</w:t>
      </w:r>
    </w:p>
    <w:p w:rsidR="001C516A" w:rsidRDefault="001C516A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1C516A" w:rsidRDefault="001C516A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ElseIf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numCopies</w:t>
      </w:r>
      <w:proofErr w:type="spellEnd"/>
      <w:r>
        <w:rPr>
          <w:rFonts w:ascii="Times New Roman" w:hAnsi="Times New Roman" w:cs="Times New Roman"/>
          <w:sz w:val="32"/>
        </w:rPr>
        <w:t xml:space="preserve"> is </w:t>
      </w:r>
      <w:r w:rsidR="00BC139E">
        <w:rPr>
          <w:rFonts w:ascii="Times New Roman" w:hAnsi="Times New Roman" w:cs="Times New Roman"/>
          <w:sz w:val="32"/>
        </w:rPr>
        <w:t xml:space="preserve">between 500 and </w:t>
      </w:r>
      <w:r>
        <w:rPr>
          <w:rFonts w:ascii="Times New Roman" w:hAnsi="Times New Roman" w:cs="Times New Roman"/>
          <w:sz w:val="32"/>
        </w:rPr>
        <w:t xml:space="preserve">749 </w:t>
      </w:r>
      <w:proofErr w:type="gramStart"/>
      <w:r>
        <w:rPr>
          <w:rFonts w:ascii="Times New Roman" w:hAnsi="Times New Roman" w:cs="Times New Roman"/>
          <w:sz w:val="32"/>
        </w:rPr>
        <w:t>Then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pricePerCopy</w:t>
      </w:r>
      <w:proofErr w:type="spellEnd"/>
      <w:r>
        <w:rPr>
          <w:rFonts w:ascii="Times New Roman" w:hAnsi="Times New Roman" w:cs="Times New Roman"/>
          <w:sz w:val="32"/>
        </w:rPr>
        <w:t xml:space="preserve"> is $0.28</w:t>
      </w:r>
    </w:p>
    <w:p w:rsidR="001C516A" w:rsidRDefault="001C516A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1C516A" w:rsidRPr="00C6106F" w:rsidRDefault="001C516A" w:rsidP="001C516A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ElseIf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numCopies</w:t>
      </w:r>
      <w:proofErr w:type="spellEnd"/>
      <w:r>
        <w:rPr>
          <w:rFonts w:ascii="Times New Roman" w:hAnsi="Times New Roman" w:cs="Times New Roman"/>
          <w:sz w:val="32"/>
        </w:rPr>
        <w:t xml:space="preserve"> is </w:t>
      </w:r>
      <w:r w:rsidR="00BC139E">
        <w:rPr>
          <w:rFonts w:ascii="Times New Roman" w:hAnsi="Times New Roman" w:cs="Times New Roman"/>
          <w:sz w:val="32"/>
        </w:rPr>
        <w:t xml:space="preserve">between 750 and </w:t>
      </w:r>
      <w:r>
        <w:rPr>
          <w:rFonts w:ascii="Times New Roman" w:hAnsi="Times New Roman" w:cs="Times New Roman"/>
          <w:sz w:val="32"/>
        </w:rPr>
        <w:t xml:space="preserve">999 </w:t>
      </w:r>
      <w:proofErr w:type="gramStart"/>
      <w:r>
        <w:rPr>
          <w:rFonts w:ascii="Times New Roman" w:hAnsi="Times New Roman" w:cs="Times New Roman"/>
          <w:sz w:val="32"/>
        </w:rPr>
        <w:t>Then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pricePerCopy</w:t>
      </w:r>
      <w:proofErr w:type="spellEnd"/>
      <w:r>
        <w:rPr>
          <w:rFonts w:ascii="Times New Roman" w:hAnsi="Times New Roman" w:cs="Times New Roman"/>
          <w:sz w:val="32"/>
        </w:rPr>
        <w:t xml:space="preserve"> is $0.27</w:t>
      </w:r>
    </w:p>
    <w:p w:rsidR="001C516A" w:rsidRDefault="001C516A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1C516A" w:rsidRPr="00C6106F" w:rsidRDefault="001C516A" w:rsidP="001C516A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Else</w:t>
      </w:r>
      <w:r w:rsidR="00BC139E">
        <w:rPr>
          <w:rFonts w:ascii="Times New Roman" w:hAnsi="Times New Roman" w:cs="Times New Roman"/>
          <w:sz w:val="32"/>
        </w:rPr>
        <w:t>If</w:t>
      </w:r>
      <w:proofErr w:type="spellEnd"/>
      <w:r w:rsidR="00BC13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C139E">
        <w:rPr>
          <w:rFonts w:ascii="Times New Roman" w:hAnsi="Times New Roman" w:cs="Times New Roman"/>
          <w:sz w:val="32"/>
        </w:rPr>
        <w:t>numCopies</w:t>
      </w:r>
      <w:proofErr w:type="spellEnd"/>
      <w:r w:rsidR="00BC139E">
        <w:rPr>
          <w:rFonts w:ascii="Times New Roman" w:hAnsi="Times New Roman" w:cs="Times New Roman"/>
          <w:sz w:val="32"/>
        </w:rPr>
        <w:t xml:space="preserve"> is greater than 999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pricePerCopy</w:t>
      </w:r>
      <w:proofErr w:type="spellEnd"/>
      <w:r>
        <w:rPr>
          <w:rFonts w:ascii="Times New Roman" w:hAnsi="Times New Roman" w:cs="Times New Roman"/>
          <w:sz w:val="32"/>
        </w:rPr>
        <w:t xml:space="preserve"> is $0.25</w:t>
      </w:r>
    </w:p>
    <w:p w:rsidR="001C516A" w:rsidRDefault="001C516A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C2BDE" w:rsidRDefault="006C2BDE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Display </w:t>
      </w:r>
      <w:proofErr w:type="spellStart"/>
      <w:r>
        <w:rPr>
          <w:rFonts w:ascii="Times New Roman" w:hAnsi="Times New Roman" w:cs="Times New Roman"/>
          <w:sz w:val="32"/>
        </w:rPr>
        <w:t>pricePerCopy</w:t>
      </w:r>
      <w:proofErr w:type="spellEnd"/>
    </w:p>
    <w:p w:rsidR="006C2BDE" w:rsidRDefault="006C2BDE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C2BDE" w:rsidRDefault="006C2BDE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Calculate </w:t>
      </w:r>
      <w:proofErr w:type="spellStart"/>
      <w:r>
        <w:rPr>
          <w:rFonts w:ascii="Times New Roman" w:hAnsi="Times New Roman" w:cs="Times New Roman"/>
          <w:sz w:val="32"/>
        </w:rPr>
        <w:t>totalPrice</w:t>
      </w:r>
      <w:proofErr w:type="spellEnd"/>
    </w:p>
    <w:p w:rsidR="002A4DCF" w:rsidRDefault="006C2BDE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Display </w:t>
      </w:r>
      <w:proofErr w:type="spellStart"/>
      <w:r>
        <w:rPr>
          <w:rFonts w:ascii="Times New Roman" w:hAnsi="Times New Roman" w:cs="Times New Roman"/>
          <w:sz w:val="32"/>
        </w:rPr>
        <w:t>totalPrice</w:t>
      </w:r>
      <w:proofErr w:type="spellEnd"/>
    </w:p>
    <w:p w:rsidR="006C2BDE" w:rsidRPr="00534049" w:rsidRDefault="00534049" w:rsidP="00F15B02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534049">
        <w:rPr>
          <w:rFonts w:ascii="Times New Roman" w:hAnsi="Times New Roman" w:cs="Times New Roman"/>
          <w:b/>
          <w:sz w:val="32"/>
          <w:u w:val="single"/>
        </w:rPr>
        <w:lastRenderedPageBreak/>
        <w:t>Exercise 4</w:t>
      </w:r>
    </w:p>
    <w:p w:rsidR="00534049" w:rsidRDefault="00534049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34049" w:rsidRDefault="00534049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Just recalled that </w:t>
      </w:r>
      <w:proofErr w:type="gramStart"/>
      <w:r>
        <w:rPr>
          <w:rFonts w:ascii="Times New Roman" w:hAnsi="Times New Roman" w:cs="Times New Roman"/>
          <w:sz w:val="32"/>
        </w:rPr>
        <w:t>cubic centimeters is</w:t>
      </w:r>
      <w:proofErr w:type="gramEnd"/>
      <w:r>
        <w:rPr>
          <w:rFonts w:ascii="Times New Roman" w:hAnsi="Times New Roman" w:cs="Times New Roman"/>
          <w:sz w:val="32"/>
        </w:rPr>
        <w:t xml:space="preserve"> a </w:t>
      </w:r>
      <w:r>
        <w:rPr>
          <w:rFonts w:ascii="Times New Roman" w:hAnsi="Times New Roman" w:cs="Times New Roman"/>
          <w:i/>
          <w:sz w:val="32"/>
        </w:rPr>
        <w:t>volume</w:t>
      </w:r>
      <w:r>
        <w:rPr>
          <w:rFonts w:ascii="Times New Roman" w:hAnsi="Times New Roman" w:cs="Times New Roman"/>
          <w:sz w:val="32"/>
        </w:rPr>
        <w:t xml:space="preserve">. </w:t>
      </w:r>
      <w:r w:rsidR="00064C1F">
        <w:rPr>
          <w:rFonts w:ascii="Times New Roman" w:hAnsi="Times New Roman" w:cs="Times New Roman"/>
          <w:sz w:val="32"/>
        </w:rPr>
        <w:t>Volumes are calculated by multiplying the length, width, and height of an object (in this case, a box!)</w:t>
      </w:r>
    </w:p>
    <w:p w:rsidR="00EB4F31" w:rsidRDefault="00EB4F31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EB4F31" w:rsidRDefault="00EB4F31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EB4F31" w:rsidRDefault="00EB4F31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Exercise 7</w:t>
      </w:r>
    </w:p>
    <w:p w:rsidR="00EB4F31" w:rsidRDefault="00EB4F31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EB4F31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a variable </w:t>
      </w:r>
      <w:proofErr w:type="spellStart"/>
      <w:r>
        <w:rPr>
          <w:rFonts w:ascii="Times New Roman" w:hAnsi="Times New Roman" w:cs="Times New Roman"/>
          <w:sz w:val="32"/>
        </w:rPr>
        <w:t>currentGrade</w:t>
      </w:r>
      <w:proofErr w:type="spellEnd"/>
      <w:r>
        <w:rPr>
          <w:rFonts w:ascii="Times New Roman" w:hAnsi="Times New Roman" w:cs="Times New Roman"/>
          <w:sz w:val="32"/>
        </w:rPr>
        <w:t xml:space="preserve"> (what kind of input is this??)</w:t>
      </w: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variables </w:t>
      </w:r>
      <w:proofErr w:type="spellStart"/>
      <w:r>
        <w:rPr>
          <w:rFonts w:ascii="Times New Roman" w:hAnsi="Times New Roman" w:cs="Times New Roman"/>
          <w:sz w:val="32"/>
        </w:rPr>
        <w:t>numPass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numFail</w:t>
      </w:r>
      <w:proofErr w:type="spellEnd"/>
      <w:r>
        <w:rPr>
          <w:rFonts w:ascii="Times New Roman" w:hAnsi="Times New Roman" w:cs="Times New Roman"/>
          <w:sz w:val="32"/>
        </w:rPr>
        <w:t xml:space="preserve"> and initialize to zero</w:t>
      </w: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710691" w:rsidRDefault="00710691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When the user clicks the “Enter Grade” Button…</w:t>
      </w: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the </w:t>
      </w:r>
      <w:proofErr w:type="spellStart"/>
      <w:r>
        <w:rPr>
          <w:rFonts w:ascii="Times New Roman" w:hAnsi="Times New Roman" w:cs="Times New Roman"/>
          <w:sz w:val="32"/>
        </w:rPr>
        <w:t>currentGrade</w:t>
      </w:r>
      <w:proofErr w:type="spellEnd"/>
      <w:r>
        <w:rPr>
          <w:rFonts w:ascii="Times New Roman" w:hAnsi="Times New Roman" w:cs="Times New Roman"/>
          <w:sz w:val="32"/>
        </w:rPr>
        <w:t xml:space="preserve"> from the user</w:t>
      </w: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</w:rPr>
        <w:t>CurrentGrade</w:t>
      </w:r>
      <w:proofErr w:type="spellEnd"/>
      <w:r>
        <w:rPr>
          <w:rFonts w:ascii="Times New Roman" w:hAnsi="Times New Roman" w:cs="Times New Roman"/>
          <w:sz w:val="32"/>
        </w:rPr>
        <w:t xml:space="preserve"> is an “A” or a “B” or a “C” or a “D” then increase </w:t>
      </w:r>
      <w:proofErr w:type="spellStart"/>
      <w:r>
        <w:rPr>
          <w:rFonts w:ascii="Times New Roman" w:hAnsi="Times New Roman" w:cs="Times New Roman"/>
          <w:sz w:val="32"/>
        </w:rPr>
        <w:t>numPass</w:t>
      </w:r>
      <w:proofErr w:type="spellEnd"/>
      <w:r>
        <w:rPr>
          <w:rFonts w:ascii="Times New Roman" w:hAnsi="Times New Roman" w:cs="Times New Roman"/>
          <w:sz w:val="32"/>
        </w:rPr>
        <w:t xml:space="preserve"> by one</w:t>
      </w: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ElseIf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CurrentGrade</w:t>
      </w:r>
      <w:proofErr w:type="spellEnd"/>
      <w:r>
        <w:rPr>
          <w:rFonts w:ascii="Times New Roman" w:hAnsi="Times New Roman" w:cs="Times New Roman"/>
          <w:sz w:val="32"/>
        </w:rPr>
        <w:t xml:space="preserve"> is an “F” then increase </w:t>
      </w:r>
      <w:proofErr w:type="spellStart"/>
      <w:r>
        <w:rPr>
          <w:rFonts w:ascii="Times New Roman" w:hAnsi="Times New Roman" w:cs="Times New Roman"/>
          <w:sz w:val="32"/>
        </w:rPr>
        <w:t>numFail</w:t>
      </w:r>
      <w:proofErr w:type="spellEnd"/>
      <w:r>
        <w:rPr>
          <w:rFonts w:ascii="Times New Roman" w:hAnsi="Times New Roman" w:cs="Times New Roman"/>
          <w:sz w:val="32"/>
        </w:rPr>
        <w:t xml:space="preserve"> by one</w:t>
      </w: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Else display “Invalid Grade!”</w:t>
      </w: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Display the number of students who have passed</w:t>
      </w: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F17D3" w:rsidRDefault="00FF17D3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Display the number of students who have failed</w:t>
      </w:r>
    </w:p>
    <w:p w:rsidR="000D11C0" w:rsidRDefault="000D11C0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0D11C0" w:rsidRDefault="000D11C0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030259" w:rsidRDefault="0003025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D11C0" w:rsidRDefault="00282B26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Exercise 8</w:t>
      </w:r>
    </w:p>
    <w:p w:rsidR="00282B26" w:rsidRDefault="00282B26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282B26" w:rsidRDefault="006044E8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</w:t>
      </w:r>
      <w:proofErr w:type="spellStart"/>
      <w:r>
        <w:rPr>
          <w:rFonts w:ascii="Times New Roman" w:hAnsi="Times New Roman" w:cs="Times New Roman"/>
          <w:sz w:val="32"/>
        </w:rPr>
        <w:t>const</w:t>
      </w:r>
      <w:proofErr w:type="spellEnd"/>
      <w:r>
        <w:rPr>
          <w:rFonts w:ascii="Times New Roman" w:hAnsi="Times New Roman" w:cs="Times New Roman"/>
          <w:sz w:val="32"/>
        </w:rPr>
        <w:t xml:space="preserve"> variables </w:t>
      </w:r>
      <w:proofErr w:type="spellStart"/>
      <w:r>
        <w:rPr>
          <w:rFonts w:ascii="Times New Roman" w:hAnsi="Times New Roman" w:cs="Times New Roman"/>
          <w:sz w:val="32"/>
        </w:rPr>
        <w:t>basicCharge</w:t>
      </w:r>
      <w:proofErr w:type="spellEnd"/>
      <w:r>
        <w:rPr>
          <w:rFonts w:ascii="Times New Roman" w:hAnsi="Times New Roman" w:cs="Times New Roman"/>
          <w:sz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</w:rPr>
        <w:t>addOption</w:t>
      </w:r>
      <w:proofErr w:type="spellEnd"/>
      <w:r>
        <w:rPr>
          <w:rFonts w:ascii="Times New Roman" w:hAnsi="Times New Roman" w:cs="Times New Roman"/>
          <w:sz w:val="32"/>
        </w:rPr>
        <w:t xml:space="preserve"> and initialize to correct values</w:t>
      </w:r>
    </w:p>
    <w:p w:rsidR="006044E8" w:rsidRDefault="006044E8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044E8" w:rsidRDefault="006044E8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variable </w:t>
      </w:r>
      <w:proofErr w:type="spellStart"/>
      <w:r>
        <w:rPr>
          <w:rFonts w:ascii="Times New Roman" w:hAnsi="Times New Roman" w:cs="Times New Roman"/>
          <w:sz w:val="32"/>
        </w:rPr>
        <w:t>totalBill</w:t>
      </w:r>
      <w:proofErr w:type="spellEnd"/>
    </w:p>
    <w:p w:rsidR="006044E8" w:rsidRDefault="006044E8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044E8" w:rsidRDefault="006044E8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variable </w:t>
      </w:r>
      <w:proofErr w:type="spellStart"/>
      <w:r>
        <w:rPr>
          <w:rFonts w:ascii="Times New Roman" w:hAnsi="Times New Roman" w:cs="Times New Roman"/>
          <w:sz w:val="32"/>
        </w:rPr>
        <w:t>numOptions</w:t>
      </w:r>
      <w:proofErr w:type="spellEnd"/>
      <w:r>
        <w:rPr>
          <w:rFonts w:ascii="Times New Roman" w:hAnsi="Times New Roman" w:cs="Times New Roman"/>
          <w:sz w:val="32"/>
        </w:rPr>
        <w:t xml:space="preserve"> and initialize to zero</w:t>
      </w:r>
    </w:p>
    <w:p w:rsidR="00732335" w:rsidRDefault="00732335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732335" w:rsidRDefault="00732335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When the user clicks the “calculate” button…</w:t>
      </w:r>
    </w:p>
    <w:p w:rsidR="006044E8" w:rsidRDefault="006044E8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Call Waiting is checked, </w:t>
      </w:r>
      <w:r w:rsidR="00732335">
        <w:rPr>
          <w:rFonts w:ascii="Times New Roman" w:hAnsi="Times New Roman" w:cs="Times New Roman"/>
          <w:sz w:val="32"/>
        </w:rPr>
        <w:t xml:space="preserve">then increase </w:t>
      </w:r>
      <w:proofErr w:type="spellStart"/>
      <w:r w:rsidR="00732335">
        <w:rPr>
          <w:rFonts w:ascii="Times New Roman" w:hAnsi="Times New Roman" w:cs="Times New Roman"/>
          <w:sz w:val="32"/>
        </w:rPr>
        <w:t>numOptions</w:t>
      </w:r>
      <w:proofErr w:type="spellEnd"/>
      <w:r w:rsidR="00732335">
        <w:rPr>
          <w:rFonts w:ascii="Times New Roman" w:hAnsi="Times New Roman" w:cs="Times New Roman"/>
          <w:sz w:val="32"/>
        </w:rPr>
        <w:t xml:space="preserve"> by one</w:t>
      </w:r>
    </w:p>
    <w:p w:rsidR="00732335" w:rsidRDefault="00732335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732335" w:rsidRPr="00282B26" w:rsidRDefault="00732335" w:rsidP="00732335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Call Forwarding is checked, then increase </w:t>
      </w:r>
      <w:proofErr w:type="spellStart"/>
      <w:r>
        <w:rPr>
          <w:rFonts w:ascii="Times New Roman" w:hAnsi="Times New Roman" w:cs="Times New Roman"/>
          <w:sz w:val="32"/>
        </w:rPr>
        <w:t>numOptions</w:t>
      </w:r>
      <w:proofErr w:type="spellEnd"/>
      <w:r>
        <w:rPr>
          <w:rFonts w:ascii="Times New Roman" w:hAnsi="Times New Roman" w:cs="Times New Roman"/>
          <w:sz w:val="32"/>
        </w:rPr>
        <w:t xml:space="preserve"> by one</w:t>
      </w:r>
    </w:p>
    <w:p w:rsidR="00732335" w:rsidRDefault="00732335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732335" w:rsidRPr="00282B26" w:rsidRDefault="00732335" w:rsidP="00732335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Caller ID is checked, then increase </w:t>
      </w:r>
      <w:proofErr w:type="spellStart"/>
      <w:r>
        <w:rPr>
          <w:rFonts w:ascii="Times New Roman" w:hAnsi="Times New Roman" w:cs="Times New Roman"/>
          <w:sz w:val="32"/>
        </w:rPr>
        <w:t>numOptions</w:t>
      </w:r>
      <w:proofErr w:type="spellEnd"/>
      <w:r>
        <w:rPr>
          <w:rFonts w:ascii="Times New Roman" w:hAnsi="Times New Roman" w:cs="Times New Roman"/>
          <w:sz w:val="32"/>
        </w:rPr>
        <w:t xml:space="preserve"> by one</w:t>
      </w:r>
    </w:p>
    <w:p w:rsidR="00732335" w:rsidRDefault="00732335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732335" w:rsidRDefault="00732335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totalBill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</w:rPr>
        <w:t>basicCharge</w:t>
      </w:r>
      <w:proofErr w:type="spellEnd"/>
      <w:r>
        <w:rPr>
          <w:rFonts w:ascii="Times New Roman" w:hAnsi="Times New Roman" w:cs="Times New Roman"/>
          <w:sz w:val="32"/>
        </w:rPr>
        <w:t xml:space="preserve"> + (</w:t>
      </w:r>
      <w:proofErr w:type="spellStart"/>
      <w:r>
        <w:rPr>
          <w:rFonts w:ascii="Times New Roman" w:hAnsi="Times New Roman" w:cs="Times New Roman"/>
          <w:sz w:val="32"/>
        </w:rPr>
        <w:t>addOption</w:t>
      </w:r>
      <w:proofErr w:type="spellEnd"/>
      <w:r>
        <w:rPr>
          <w:rFonts w:ascii="Times New Roman" w:hAnsi="Times New Roman" w:cs="Times New Roman"/>
          <w:sz w:val="32"/>
        </w:rPr>
        <w:t xml:space="preserve"> times </w:t>
      </w:r>
      <w:proofErr w:type="spellStart"/>
      <w:r>
        <w:rPr>
          <w:rFonts w:ascii="Times New Roman" w:hAnsi="Times New Roman" w:cs="Times New Roman"/>
          <w:sz w:val="32"/>
        </w:rPr>
        <w:t>numOptions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:rsidR="00732335" w:rsidRDefault="00732335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732335" w:rsidRDefault="00732335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Display </w:t>
      </w:r>
      <w:proofErr w:type="spellStart"/>
      <w:r>
        <w:rPr>
          <w:rFonts w:ascii="Times New Roman" w:hAnsi="Times New Roman" w:cs="Times New Roman"/>
          <w:sz w:val="32"/>
        </w:rPr>
        <w:t>totalBill</w:t>
      </w:r>
      <w:proofErr w:type="spellEnd"/>
    </w:p>
    <w:p w:rsidR="00415352" w:rsidRDefault="00415352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415352" w:rsidRDefault="00415352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415352" w:rsidRDefault="00415352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415352" w:rsidRDefault="00415352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Exercise 10</w:t>
      </w:r>
    </w:p>
    <w:p w:rsidR="00415352" w:rsidRDefault="00415352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415352" w:rsidRDefault="00C619B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global variables ranNum1, ranNum2, </w:t>
      </w:r>
      <w:proofErr w:type="spellStart"/>
      <w:r>
        <w:rPr>
          <w:rFonts w:ascii="Times New Roman" w:hAnsi="Times New Roman" w:cs="Times New Roman"/>
          <w:sz w:val="32"/>
        </w:rPr>
        <w:t>ranOperator</w:t>
      </w:r>
      <w:proofErr w:type="spellEnd"/>
      <w:r>
        <w:rPr>
          <w:rFonts w:ascii="Times New Roman" w:hAnsi="Times New Roman" w:cs="Times New Roman"/>
          <w:sz w:val="32"/>
        </w:rPr>
        <w:t xml:space="preserve">, solution,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user</w:t>
      </w:r>
      <w:r w:rsidR="00E21A87">
        <w:rPr>
          <w:rFonts w:ascii="Times New Roman" w:hAnsi="Times New Roman" w:cs="Times New Roman"/>
          <w:sz w:val="32"/>
        </w:rPr>
        <w:t>Guess</w:t>
      </w:r>
      <w:proofErr w:type="spellEnd"/>
      <w:proofErr w:type="gramEnd"/>
    </w:p>
    <w:p w:rsidR="00C619B0" w:rsidRDefault="00C619B0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C619B0" w:rsidRDefault="00C619B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When </w:t>
      </w:r>
      <w:proofErr w:type="spellStart"/>
      <w:r>
        <w:rPr>
          <w:rFonts w:ascii="Times New Roman" w:hAnsi="Times New Roman" w:cs="Times New Roman"/>
          <w:sz w:val="32"/>
        </w:rPr>
        <w:t>btnNewProblem</w:t>
      </w:r>
      <w:proofErr w:type="spellEnd"/>
      <w:r>
        <w:rPr>
          <w:rFonts w:ascii="Times New Roman" w:hAnsi="Times New Roman" w:cs="Times New Roman"/>
          <w:sz w:val="32"/>
        </w:rPr>
        <w:t xml:space="preserve"> is clicked…</w:t>
      </w:r>
    </w:p>
    <w:p w:rsidR="00C619B0" w:rsidRDefault="00C619B0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C619B0" w:rsidRDefault="00C619B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Generate two random numbers and assign them to ranNum1 and ranNum2</w:t>
      </w:r>
    </w:p>
    <w:p w:rsidR="00C619B0" w:rsidRDefault="00C619B0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C619B0" w:rsidRDefault="00C619B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Generate a random operator</w:t>
      </w:r>
      <w:r w:rsidR="00243ED0">
        <w:rPr>
          <w:rFonts w:ascii="Times New Roman" w:hAnsi="Times New Roman" w:cs="Times New Roman"/>
          <w:sz w:val="32"/>
        </w:rPr>
        <w:t xml:space="preserve"> between 1 and 4 and assign it to </w:t>
      </w:r>
      <w:proofErr w:type="spellStart"/>
      <w:r w:rsidR="00243ED0">
        <w:rPr>
          <w:rFonts w:ascii="Times New Roman" w:hAnsi="Times New Roman" w:cs="Times New Roman"/>
          <w:sz w:val="32"/>
        </w:rPr>
        <w:t>ranOperator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243ED0" w:rsidRDefault="00243ED0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243ED0" w:rsidRDefault="00243ED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Display the two random numbers</w:t>
      </w:r>
    </w:p>
    <w:p w:rsidR="00243ED0" w:rsidRDefault="00243ED0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243ED0" w:rsidRDefault="00243ED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 an if statement to determine whether the question will be *</w:t>
      </w:r>
      <w:proofErr w:type="gramStart"/>
      <w:r>
        <w:rPr>
          <w:rFonts w:ascii="Times New Roman" w:hAnsi="Times New Roman" w:cs="Times New Roman"/>
          <w:sz w:val="32"/>
        </w:rPr>
        <w:t>,+</w:t>
      </w:r>
      <w:proofErr w:type="gramEnd"/>
      <w:r>
        <w:rPr>
          <w:rFonts w:ascii="Times New Roman" w:hAnsi="Times New Roman" w:cs="Times New Roman"/>
          <w:sz w:val="32"/>
        </w:rPr>
        <w:t>,-, or /</w:t>
      </w:r>
    </w:p>
    <w:p w:rsidR="00243ED0" w:rsidRDefault="00243ED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(Use 1 for *, 2 for +, 3 for -, and 4 for /)</w:t>
      </w:r>
    </w:p>
    <w:p w:rsidR="00243ED0" w:rsidRDefault="00243ED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Determine the solution and assign it to the variable solution</w:t>
      </w:r>
    </w:p>
    <w:p w:rsidR="00243ED0" w:rsidRDefault="00243ED0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243ED0" w:rsidRDefault="00243ED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When </w:t>
      </w:r>
      <w:proofErr w:type="spellStart"/>
      <w:r w:rsidR="00675D71">
        <w:rPr>
          <w:rFonts w:ascii="Times New Roman" w:hAnsi="Times New Roman" w:cs="Times New Roman"/>
          <w:sz w:val="32"/>
        </w:rPr>
        <w:t>btn</w:t>
      </w:r>
      <w:r>
        <w:rPr>
          <w:rFonts w:ascii="Times New Roman" w:hAnsi="Times New Roman" w:cs="Times New Roman"/>
          <w:sz w:val="32"/>
        </w:rPr>
        <w:t>CheckAnswer</w:t>
      </w:r>
      <w:proofErr w:type="spellEnd"/>
      <w:r>
        <w:rPr>
          <w:rFonts w:ascii="Times New Roman" w:hAnsi="Times New Roman" w:cs="Times New Roman"/>
          <w:sz w:val="32"/>
        </w:rPr>
        <w:t xml:space="preserve"> is clicked…</w:t>
      </w:r>
    </w:p>
    <w:p w:rsidR="00243ED0" w:rsidRDefault="00243ED0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E21A87" w:rsidRDefault="00E21A87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</w:rPr>
        <w:t>userGuess</w:t>
      </w:r>
      <w:proofErr w:type="spellEnd"/>
      <w:r>
        <w:rPr>
          <w:rFonts w:ascii="Times New Roman" w:hAnsi="Times New Roman" w:cs="Times New Roman"/>
          <w:sz w:val="32"/>
        </w:rPr>
        <w:t xml:space="preserve"> = solution display “you are correct!”</w:t>
      </w:r>
    </w:p>
    <w:p w:rsidR="00E21A87" w:rsidRDefault="00E21A87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Else display “incorrect, practice some more!”</w:t>
      </w:r>
      <w:proofErr w:type="gramEnd"/>
    </w:p>
    <w:p w:rsidR="00E21A87" w:rsidRDefault="00E21A87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E21A87" w:rsidRDefault="00E21A87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75D71" w:rsidRDefault="00675D71" w:rsidP="00675D71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When </w:t>
      </w:r>
      <w:proofErr w:type="spellStart"/>
      <w:r>
        <w:rPr>
          <w:rFonts w:ascii="Times New Roman" w:hAnsi="Times New Roman" w:cs="Times New Roman"/>
          <w:sz w:val="32"/>
        </w:rPr>
        <w:t>btnShowAnswer</w:t>
      </w:r>
      <w:proofErr w:type="spellEnd"/>
      <w:r>
        <w:rPr>
          <w:rFonts w:ascii="Times New Roman" w:hAnsi="Times New Roman" w:cs="Times New Roman"/>
          <w:sz w:val="32"/>
        </w:rPr>
        <w:t xml:space="preserve"> is clicked…</w:t>
      </w:r>
    </w:p>
    <w:p w:rsidR="00E21A87" w:rsidRDefault="00E21A87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75D71" w:rsidRDefault="00675D71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Display “The answer is” and the solution</w:t>
      </w:r>
    </w:p>
    <w:p w:rsidR="00BF71F1" w:rsidRDefault="00BF71F1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623A" w:rsidRDefault="00AA34E3" w:rsidP="0094623A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Exercise 11</w:t>
      </w:r>
    </w:p>
    <w:p w:rsidR="00BF71F1" w:rsidRDefault="00BF71F1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AA34E3" w:rsidRDefault="00B84F0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Const</w:t>
      </w:r>
      <w:proofErr w:type="spellEnd"/>
      <w:r>
        <w:rPr>
          <w:rFonts w:ascii="Times New Roman" w:hAnsi="Times New Roman" w:cs="Times New Roman"/>
          <w:sz w:val="32"/>
        </w:rPr>
        <w:t xml:space="preserve"> small = 2.5</w:t>
      </w:r>
    </w:p>
    <w:p w:rsidR="00B84F00" w:rsidRDefault="00B84F0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Const</w:t>
      </w:r>
      <w:proofErr w:type="spellEnd"/>
      <w:r>
        <w:rPr>
          <w:rFonts w:ascii="Times New Roman" w:hAnsi="Times New Roman" w:cs="Times New Roman"/>
          <w:sz w:val="32"/>
        </w:rPr>
        <w:t xml:space="preserve"> large = 4</w:t>
      </w:r>
    </w:p>
    <w:p w:rsidR="00B84F00" w:rsidRDefault="00B84F0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Const</w:t>
      </w:r>
      <w:proofErr w:type="spellEnd"/>
      <w:r>
        <w:rPr>
          <w:rFonts w:ascii="Times New Roman" w:hAnsi="Times New Roman" w:cs="Times New Roman"/>
          <w:sz w:val="32"/>
        </w:rPr>
        <w:t xml:space="preserve"> cheese = 0.5</w:t>
      </w:r>
    </w:p>
    <w:p w:rsidR="00B84F00" w:rsidRDefault="00B84F0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Const</w:t>
      </w:r>
      <w:proofErr w:type="spellEnd"/>
      <w:r>
        <w:rPr>
          <w:rFonts w:ascii="Times New Roman" w:hAnsi="Times New Roman" w:cs="Times New Roman"/>
          <w:sz w:val="32"/>
        </w:rPr>
        <w:t xml:space="preserve"> lettuce, onion = 0.1</w:t>
      </w:r>
    </w:p>
    <w:p w:rsidR="00B84F00" w:rsidRDefault="00B84F0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Const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0E5C06">
        <w:rPr>
          <w:rFonts w:ascii="Times New Roman" w:hAnsi="Times New Roman" w:cs="Times New Roman"/>
          <w:sz w:val="32"/>
        </w:rPr>
        <w:t>tomato</w:t>
      </w:r>
      <w:r>
        <w:rPr>
          <w:rFonts w:ascii="Times New Roman" w:hAnsi="Times New Roman" w:cs="Times New Roman"/>
          <w:sz w:val="32"/>
        </w:rPr>
        <w:t xml:space="preserve"> = 0.25</w:t>
      </w:r>
    </w:p>
    <w:p w:rsidR="00B84F00" w:rsidRDefault="00B84F0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Double total</w:t>
      </w:r>
      <w:r w:rsidR="000E5C06">
        <w:rPr>
          <w:rFonts w:ascii="Times New Roman" w:hAnsi="Times New Roman" w:cs="Times New Roman"/>
          <w:sz w:val="32"/>
        </w:rPr>
        <w:t xml:space="preserve"> = 0.0</w:t>
      </w:r>
    </w:p>
    <w:p w:rsidR="00B84F00" w:rsidRDefault="00B84F00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B84F00" w:rsidRDefault="00B84F0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sandwich size small checked then</w:t>
      </w:r>
      <w:r w:rsidR="000E5C06">
        <w:rPr>
          <w:rFonts w:ascii="Times New Roman" w:hAnsi="Times New Roman" w:cs="Times New Roman"/>
          <w:sz w:val="32"/>
        </w:rPr>
        <w:t xml:space="preserve"> total += small</w:t>
      </w:r>
    </w:p>
    <w:p w:rsidR="000E5C06" w:rsidRDefault="000E5C06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sandwich size large checked then total += large</w:t>
      </w:r>
    </w:p>
    <w:p w:rsidR="000E5C06" w:rsidRDefault="000E5C06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0E5C06" w:rsidRDefault="000E5C06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cheese checked then total += cheese</w:t>
      </w:r>
    </w:p>
    <w:p w:rsidR="000E5C06" w:rsidRDefault="000E5C06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lettuce checked then total += lettuce</w:t>
      </w:r>
    </w:p>
    <w:p w:rsidR="000E5C06" w:rsidRDefault="000E5C06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onion checked then total += onion</w:t>
      </w:r>
    </w:p>
    <w:p w:rsidR="000E5C06" w:rsidRDefault="000E5C06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tomato checked then total += tomato</w:t>
      </w:r>
    </w:p>
    <w:p w:rsidR="000E5C06" w:rsidRDefault="000E5C06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0E5C06" w:rsidRDefault="000E5C06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Display total</w:t>
      </w:r>
    </w:p>
    <w:p w:rsidR="000E5C06" w:rsidRDefault="000E5C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E5C06" w:rsidRPr="003400DD" w:rsidRDefault="00FA13E4" w:rsidP="00F15B02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3400DD">
        <w:rPr>
          <w:rFonts w:ascii="Times New Roman" w:hAnsi="Times New Roman" w:cs="Times New Roman"/>
          <w:b/>
          <w:sz w:val="32"/>
          <w:u w:val="single"/>
        </w:rPr>
        <w:lastRenderedPageBreak/>
        <w:t>Exercise 13</w:t>
      </w:r>
    </w:p>
    <w:p w:rsidR="00FA13E4" w:rsidRDefault="00FA13E4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C5720" w:rsidRDefault="009C5720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 static variables for the random numbers you generate for colors and letters!</w:t>
      </w:r>
    </w:p>
    <w:p w:rsidR="00AC77D9" w:rsidRDefault="00AC77D9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AC77D9" w:rsidRDefault="00AC77D9" w:rsidP="00AC77D9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Make sure your counters reset each time the player hits the “check guess button” by making them local variables that are NOT static (Dim)</w:t>
      </w:r>
    </w:p>
    <w:p w:rsidR="00AC77D9" w:rsidRDefault="00AC77D9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AC77D9" w:rsidRDefault="00AC77D9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 static variables for letter1 to letter3</w:t>
      </w:r>
    </w:p>
    <w:p w:rsidR="00AC77D9" w:rsidRDefault="00AC77D9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C5720" w:rsidRDefault="00AC77D9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Store the user guesses in variables txtbox1 to txtbox3</w:t>
      </w:r>
    </w:p>
    <w:p w:rsidR="009C5720" w:rsidRDefault="009C5720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C5720" w:rsidRPr="00791D8D" w:rsidRDefault="009C5720" w:rsidP="00F15B02">
      <w:p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791D8D">
        <w:rPr>
          <w:rFonts w:ascii="Times New Roman" w:hAnsi="Times New Roman" w:cs="Times New Roman"/>
          <w:color w:val="00B050"/>
          <w:sz w:val="32"/>
        </w:rPr>
        <w:t>‘Check for correct colors</w:t>
      </w:r>
    </w:p>
    <w:p w:rsidR="003400DD" w:rsidRDefault="0075134D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is up to you!!!</w:t>
      </w:r>
    </w:p>
    <w:p w:rsidR="00791D8D" w:rsidRDefault="00791D8D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791D8D" w:rsidRPr="00791D8D" w:rsidRDefault="00791D8D" w:rsidP="00F15B02">
      <w:p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791D8D">
        <w:rPr>
          <w:rFonts w:ascii="Times New Roman" w:hAnsi="Times New Roman" w:cs="Times New Roman"/>
          <w:color w:val="00B050"/>
          <w:sz w:val="32"/>
        </w:rPr>
        <w:t>‘Check for correct positions</w:t>
      </w:r>
    </w:p>
    <w:p w:rsidR="00791D8D" w:rsidRDefault="00791D8D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txtbox1 = letter1 Then increase </w:t>
      </w:r>
      <w:proofErr w:type="spellStart"/>
      <w:r>
        <w:rPr>
          <w:rFonts w:ascii="Times New Roman" w:hAnsi="Times New Roman" w:cs="Times New Roman"/>
          <w:sz w:val="32"/>
        </w:rPr>
        <w:t>positionsCorrect</w:t>
      </w:r>
      <w:proofErr w:type="spellEnd"/>
      <w:r>
        <w:rPr>
          <w:rFonts w:ascii="Times New Roman" w:hAnsi="Times New Roman" w:cs="Times New Roman"/>
          <w:sz w:val="32"/>
        </w:rPr>
        <w:t xml:space="preserve"> by 1</w:t>
      </w:r>
    </w:p>
    <w:p w:rsidR="00791D8D" w:rsidRDefault="00791D8D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txtbox2 = letter2 Then increase </w:t>
      </w:r>
      <w:proofErr w:type="spellStart"/>
      <w:r>
        <w:rPr>
          <w:rFonts w:ascii="Times New Roman" w:hAnsi="Times New Roman" w:cs="Times New Roman"/>
          <w:sz w:val="32"/>
        </w:rPr>
        <w:t>positionsCorrect</w:t>
      </w:r>
      <w:proofErr w:type="spellEnd"/>
      <w:r>
        <w:rPr>
          <w:rFonts w:ascii="Times New Roman" w:hAnsi="Times New Roman" w:cs="Times New Roman"/>
          <w:sz w:val="32"/>
        </w:rPr>
        <w:t xml:space="preserve"> by 1</w:t>
      </w:r>
    </w:p>
    <w:p w:rsidR="00791D8D" w:rsidRDefault="00791D8D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txtbox3 = letter3 Then increase </w:t>
      </w:r>
      <w:proofErr w:type="spellStart"/>
      <w:r>
        <w:rPr>
          <w:rFonts w:ascii="Times New Roman" w:hAnsi="Times New Roman" w:cs="Times New Roman"/>
          <w:sz w:val="32"/>
        </w:rPr>
        <w:t>positionsCorrect</w:t>
      </w:r>
      <w:proofErr w:type="spellEnd"/>
      <w:r>
        <w:rPr>
          <w:rFonts w:ascii="Times New Roman" w:hAnsi="Times New Roman" w:cs="Times New Roman"/>
          <w:sz w:val="32"/>
        </w:rPr>
        <w:t xml:space="preserve"> by 1</w:t>
      </w:r>
    </w:p>
    <w:p w:rsidR="00791D8D" w:rsidRDefault="00791D8D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791D8D" w:rsidRPr="00791D8D" w:rsidRDefault="00791D8D" w:rsidP="00F15B02">
      <w:p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791D8D">
        <w:rPr>
          <w:rFonts w:ascii="Times New Roman" w:hAnsi="Times New Roman" w:cs="Times New Roman"/>
          <w:color w:val="00B050"/>
          <w:sz w:val="32"/>
        </w:rPr>
        <w:t>‘Display the info</w:t>
      </w:r>
    </w:p>
    <w:p w:rsidR="00791D8D" w:rsidRDefault="00791D8D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Display </w:t>
      </w:r>
      <w:proofErr w:type="spellStart"/>
      <w:r>
        <w:rPr>
          <w:rFonts w:ascii="Times New Roman" w:hAnsi="Times New Roman" w:cs="Times New Roman"/>
          <w:sz w:val="32"/>
        </w:rPr>
        <w:t>colorsCorrect</w:t>
      </w:r>
      <w:proofErr w:type="spellEnd"/>
    </w:p>
    <w:p w:rsidR="00791D8D" w:rsidRDefault="00791D8D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Display </w:t>
      </w:r>
      <w:proofErr w:type="spellStart"/>
      <w:r>
        <w:rPr>
          <w:rFonts w:ascii="Times New Roman" w:hAnsi="Times New Roman" w:cs="Times New Roman"/>
          <w:sz w:val="32"/>
        </w:rPr>
        <w:t>PositionsCorrect</w:t>
      </w:r>
      <w:proofErr w:type="spellEnd"/>
    </w:p>
    <w:p w:rsidR="00791D8D" w:rsidRDefault="00791D8D" w:rsidP="00F15B02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791D8D" w:rsidRPr="00791D8D" w:rsidRDefault="00791D8D" w:rsidP="00F15B02">
      <w:p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791D8D">
        <w:rPr>
          <w:rFonts w:ascii="Times New Roman" w:hAnsi="Times New Roman" w:cs="Times New Roman"/>
          <w:color w:val="00B050"/>
          <w:sz w:val="32"/>
        </w:rPr>
        <w:t>‘Check to see if the user won the game</w:t>
      </w:r>
    </w:p>
    <w:p w:rsidR="00791D8D" w:rsidRDefault="00791D8D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</w:t>
      </w:r>
      <w:r w:rsidR="00F34507">
        <w:rPr>
          <w:rFonts w:ascii="Times New Roman" w:hAnsi="Times New Roman" w:cs="Times New Roman"/>
          <w:sz w:val="32"/>
        </w:rPr>
        <w:t xml:space="preserve">(txtbox1 = letter1 </w:t>
      </w:r>
      <w:proofErr w:type="gramStart"/>
      <w:r w:rsidR="00F34507">
        <w:rPr>
          <w:rFonts w:ascii="Times New Roman" w:hAnsi="Times New Roman" w:cs="Times New Roman"/>
          <w:sz w:val="32"/>
        </w:rPr>
        <w:t>And</w:t>
      </w:r>
      <w:proofErr w:type="gramEnd"/>
      <w:r w:rsidR="00F34507">
        <w:rPr>
          <w:rFonts w:ascii="Times New Roman" w:hAnsi="Times New Roman" w:cs="Times New Roman"/>
          <w:sz w:val="32"/>
        </w:rPr>
        <w:t xml:space="preserve"> txtbox2 = letter2 And txtbox3 = letter3</w:t>
      </w:r>
      <w:r>
        <w:rPr>
          <w:rFonts w:ascii="Times New Roman" w:hAnsi="Times New Roman" w:cs="Times New Roman"/>
          <w:sz w:val="32"/>
        </w:rPr>
        <w:t xml:space="preserve"> Then Display a “YOU WIN” message</w:t>
      </w:r>
    </w:p>
    <w:p w:rsidR="00791D8D" w:rsidRDefault="00791D8D" w:rsidP="00F15B0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Else “try again!”</w:t>
      </w:r>
    </w:p>
    <w:sectPr w:rsidR="00791D8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E9E" w:rsidRDefault="00611E9E" w:rsidP="00611E9E">
      <w:pPr>
        <w:spacing w:after="0" w:line="240" w:lineRule="auto"/>
      </w:pPr>
      <w:r>
        <w:separator/>
      </w:r>
    </w:p>
  </w:endnote>
  <w:endnote w:type="continuationSeparator" w:id="0">
    <w:p w:rsidR="00611E9E" w:rsidRDefault="00611E9E" w:rsidP="0061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E9E" w:rsidRDefault="00611E9E" w:rsidP="00611E9E">
      <w:pPr>
        <w:spacing w:after="0" w:line="240" w:lineRule="auto"/>
      </w:pPr>
      <w:r>
        <w:separator/>
      </w:r>
    </w:p>
  </w:footnote>
  <w:footnote w:type="continuationSeparator" w:id="0">
    <w:p w:rsidR="00611E9E" w:rsidRDefault="00611E9E" w:rsidP="00611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E9E" w:rsidRPr="00611E9E" w:rsidRDefault="00611E9E" w:rsidP="00611E9E">
    <w:pPr>
      <w:pStyle w:val="Header"/>
      <w:jc w:val="center"/>
      <w:rPr>
        <w:b/>
        <w:u w:val="single"/>
      </w:rPr>
    </w:pPr>
    <w:proofErr w:type="spellStart"/>
    <w:r w:rsidRPr="00611E9E">
      <w:rPr>
        <w:b/>
        <w:u w:val="single"/>
      </w:rPr>
      <w:t>Psuedo</w:t>
    </w:r>
    <w:proofErr w:type="spellEnd"/>
    <w:r w:rsidRPr="00611E9E">
      <w:rPr>
        <w:b/>
        <w:u w:val="single"/>
      </w:rPr>
      <w:t xml:space="preserve"> Code Helpers</w:t>
    </w:r>
  </w:p>
  <w:p w:rsidR="00611E9E" w:rsidRDefault="00611E9E" w:rsidP="00611E9E">
    <w:pPr>
      <w:pStyle w:val="Header"/>
      <w:jc w:val="center"/>
    </w:pPr>
    <w:r>
      <w:t>Chapter 4: Controlling Program Flow with Decision Structures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9E"/>
    <w:rsid w:val="00030259"/>
    <w:rsid w:val="00064C1F"/>
    <w:rsid w:val="0007192F"/>
    <w:rsid w:val="000D11C0"/>
    <w:rsid w:val="000E5C06"/>
    <w:rsid w:val="001416CF"/>
    <w:rsid w:val="001C516A"/>
    <w:rsid w:val="00243ED0"/>
    <w:rsid w:val="00282B26"/>
    <w:rsid w:val="002A2D52"/>
    <w:rsid w:val="002A4DCF"/>
    <w:rsid w:val="00312832"/>
    <w:rsid w:val="00333029"/>
    <w:rsid w:val="003400DD"/>
    <w:rsid w:val="003A0EBA"/>
    <w:rsid w:val="003F7091"/>
    <w:rsid w:val="00415352"/>
    <w:rsid w:val="00425C5D"/>
    <w:rsid w:val="0047010D"/>
    <w:rsid w:val="00493025"/>
    <w:rsid w:val="004E28AC"/>
    <w:rsid w:val="00534049"/>
    <w:rsid w:val="006044E8"/>
    <w:rsid w:val="00611E9E"/>
    <w:rsid w:val="00675D71"/>
    <w:rsid w:val="006C2BDE"/>
    <w:rsid w:val="00710691"/>
    <w:rsid w:val="00732335"/>
    <w:rsid w:val="0075134D"/>
    <w:rsid w:val="00791D8D"/>
    <w:rsid w:val="00927A64"/>
    <w:rsid w:val="00932DD8"/>
    <w:rsid w:val="0094623A"/>
    <w:rsid w:val="009C5720"/>
    <w:rsid w:val="00A77003"/>
    <w:rsid w:val="00AA34E3"/>
    <w:rsid w:val="00AC77D9"/>
    <w:rsid w:val="00B84F00"/>
    <w:rsid w:val="00BC139E"/>
    <w:rsid w:val="00BD083B"/>
    <w:rsid w:val="00BF71F1"/>
    <w:rsid w:val="00C2669A"/>
    <w:rsid w:val="00C503E4"/>
    <w:rsid w:val="00C6106F"/>
    <w:rsid w:val="00C619B0"/>
    <w:rsid w:val="00C6547F"/>
    <w:rsid w:val="00D15AD9"/>
    <w:rsid w:val="00E21A87"/>
    <w:rsid w:val="00EB4F31"/>
    <w:rsid w:val="00F15B02"/>
    <w:rsid w:val="00F34507"/>
    <w:rsid w:val="00FA13E4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E9E"/>
  </w:style>
  <w:style w:type="paragraph" w:styleId="Footer">
    <w:name w:val="footer"/>
    <w:basedOn w:val="Normal"/>
    <w:link w:val="FooterChar"/>
    <w:uiPriority w:val="99"/>
    <w:unhideWhenUsed/>
    <w:rsid w:val="00611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E9E"/>
  </w:style>
  <w:style w:type="paragraph" w:styleId="Footer">
    <w:name w:val="footer"/>
    <w:basedOn w:val="Normal"/>
    <w:link w:val="FooterChar"/>
    <w:uiPriority w:val="99"/>
    <w:unhideWhenUsed/>
    <w:rsid w:val="00611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E28B67D6</Template>
  <TotalTime>1382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Di Muro</dc:creator>
  <cp:lastModifiedBy>Matteo Di Muro</cp:lastModifiedBy>
  <cp:revision>59</cp:revision>
  <dcterms:created xsi:type="dcterms:W3CDTF">2012-10-23T14:06:00Z</dcterms:created>
  <dcterms:modified xsi:type="dcterms:W3CDTF">2013-10-03T18:54:00Z</dcterms:modified>
</cp:coreProperties>
</file>